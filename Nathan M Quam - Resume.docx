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BAF9" w14:textId="3F988782" w:rsidR="00816216" w:rsidRPr="000E1246" w:rsidRDefault="00DE49AE" w:rsidP="000E1246">
      <w:pPr>
        <w:pStyle w:val="Title"/>
        <w:rPr>
          <w:sz w:val="36"/>
          <w:szCs w:val="12"/>
        </w:rPr>
      </w:pPr>
      <w:r w:rsidRPr="000E1246">
        <w:rPr>
          <w:sz w:val="36"/>
          <w:szCs w:val="12"/>
        </w:rPr>
        <w:t>Nathan Quam</w:t>
      </w:r>
    </w:p>
    <w:p w14:paraId="225AB734" w14:textId="012B72B7" w:rsidR="00141A4C" w:rsidRPr="000E1246" w:rsidRDefault="00DE49AE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(208) 830-0406</w:t>
      </w:r>
      <w:r w:rsidR="00141A4C" w:rsidRPr="000E1246">
        <w:rPr>
          <w:sz w:val="20"/>
          <w:szCs w:val="20"/>
        </w:rPr>
        <w:t> | </w:t>
      </w:r>
      <w:r w:rsidRPr="000E1246">
        <w:rPr>
          <w:sz w:val="20"/>
          <w:szCs w:val="20"/>
        </w:rPr>
        <w:t>Nathan.M.Quam@gmail.com</w:t>
      </w:r>
      <w:r w:rsidR="00141A4C" w:rsidRPr="000E1246">
        <w:rPr>
          <w:sz w:val="20"/>
          <w:szCs w:val="20"/>
        </w:rPr>
        <w:t> | </w:t>
      </w:r>
      <w:r w:rsidRPr="000E1246">
        <w:rPr>
          <w:sz w:val="20"/>
          <w:szCs w:val="20"/>
        </w:rPr>
        <w:t>Boise, I</w:t>
      </w:r>
      <w:r w:rsidR="00BE1282" w:rsidRPr="000E1246">
        <w:rPr>
          <w:sz w:val="20"/>
          <w:szCs w:val="20"/>
        </w:rPr>
        <w:t>daho</w:t>
      </w:r>
    </w:p>
    <w:p w14:paraId="7ADC88D4" w14:textId="43D50619" w:rsidR="0096335E" w:rsidRPr="000E1246" w:rsidRDefault="0096335E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 xml:space="preserve">Landing Page: </w:t>
      </w:r>
      <w:hyperlink r:id="rId8" w:anchor="/" w:history="1">
        <w:r w:rsidR="00731896" w:rsidRPr="000E1246">
          <w:rPr>
            <w:sz w:val="20"/>
            <w:szCs w:val="20"/>
          </w:rPr>
          <w:t>https://</w:t>
        </w:r>
        <w:r w:rsidRPr="000E1246">
          <w:rPr>
            <w:sz w:val="20"/>
            <w:szCs w:val="20"/>
          </w:rPr>
          <w:t>NathanMQuam.GitHub.io/Landing-Page/</w:t>
        </w:r>
        <w:r w:rsidR="00731896" w:rsidRPr="000E1246">
          <w:rPr>
            <w:sz w:val="20"/>
            <w:szCs w:val="20"/>
          </w:rPr>
          <w:t>#/</w:t>
        </w:r>
      </w:hyperlink>
      <w:r w:rsidR="00F24202" w:rsidRPr="000E1246">
        <w:rPr>
          <w:sz w:val="20"/>
          <w:szCs w:val="20"/>
        </w:rPr>
        <w:t xml:space="preserve">   </w:t>
      </w:r>
      <w:r w:rsidRPr="000E1246">
        <w:rPr>
          <w:sz w:val="20"/>
          <w:szCs w:val="20"/>
        </w:rPr>
        <w:t xml:space="preserve">GitHub: </w:t>
      </w:r>
      <w:hyperlink r:id="rId9" w:history="1">
        <w:r w:rsidR="00731896" w:rsidRPr="000E1246">
          <w:rPr>
            <w:sz w:val="20"/>
            <w:szCs w:val="20"/>
          </w:rPr>
          <w:t>https://</w:t>
        </w:r>
        <w:r w:rsidRPr="000E1246">
          <w:rPr>
            <w:sz w:val="20"/>
            <w:szCs w:val="20"/>
          </w:rPr>
          <w:t>GitHub.com/NathanMQuam</w:t>
        </w:r>
      </w:hyperlink>
      <w:r w:rsidR="000E1246">
        <w:rPr>
          <w:sz w:val="20"/>
          <w:szCs w:val="20"/>
        </w:rPr>
        <w:t xml:space="preserve"> LinkedIn: </w:t>
      </w:r>
      <w:r w:rsidR="000E1246" w:rsidRPr="000E1246">
        <w:rPr>
          <w:sz w:val="20"/>
          <w:szCs w:val="20"/>
        </w:rPr>
        <w:t>https://www.linkedin.com/in/nathan-quam/</w:t>
      </w:r>
    </w:p>
    <w:p w14:paraId="0D330A14" w14:textId="3D5B5766" w:rsidR="006270A9" w:rsidRPr="000E1246" w:rsidRDefault="00DE49AE" w:rsidP="000E1246">
      <w:pPr>
        <w:pStyle w:val="Heading1"/>
        <w:rPr>
          <w:sz w:val="24"/>
          <w:szCs w:val="24"/>
        </w:rPr>
      </w:pPr>
      <w:r w:rsidRPr="000E1246">
        <w:rPr>
          <w:sz w:val="24"/>
          <w:szCs w:val="24"/>
        </w:rPr>
        <w:t>Professional Summary</w:t>
      </w:r>
    </w:p>
    <w:p w14:paraId="7A165FFA" w14:textId="20087F44" w:rsidR="006270A9" w:rsidRPr="000E1246" w:rsidRDefault="00BE1282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Enthusiastic full-stack web developer, eager to contribute to team success through hard work, attention to detail, and excellent organizational skills. Motivated to learn, grow, and excel in full-stack web application development.</w:t>
      </w:r>
      <w:r w:rsidR="00DF0A8C"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Experienced in creating web applications with Vue, C#, and the MVC design pattern. Experience in following SCRUM methodology while in a team and building the front-end of a web application using Bootstrap and SCSS.</w:t>
      </w:r>
    </w:p>
    <w:p w14:paraId="07281618" w14:textId="33C7B47A" w:rsidR="00DF0A8C" w:rsidRPr="000E1246" w:rsidRDefault="00C72093" w:rsidP="000E1246">
      <w:pPr>
        <w:pStyle w:val="Heading1"/>
        <w:rPr>
          <w:sz w:val="24"/>
          <w:szCs w:val="24"/>
        </w:rPr>
      </w:pPr>
      <w:r w:rsidRPr="000E1246">
        <w:rPr>
          <w:sz w:val="24"/>
          <w:szCs w:val="24"/>
        </w:rPr>
        <w:t>Top Skills</w:t>
      </w:r>
    </w:p>
    <w:p w14:paraId="3D2157FC" w14:textId="6EACF3D3" w:rsidR="00C72093" w:rsidRPr="000E1246" w:rsidRDefault="00F24202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•</w:t>
      </w:r>
      <w:r w:rsidRPr="000E1246">
        <w:rPr>
          <w:rFonts w:cs="Segoe UI"/>
          <w:sz w:val="20"/>
          <w:szCs w:val="20"/>
          <w:shd w:val="clear" w:color="auto" w:fill="F7F7F7"/>
        </w:rPr>
        <w:t xml:space="preserve"> </w:t>
      </w:r>
      <w:r w:rsidR="00C72093" w:rsidRPr="000E1246">
        <w:rPr>
          <w:sz w:val="20"/>
          <w:szCs w:val="20"/>
        </w:rPr>
        <w:t>HTML</w:t>
      </w:r>
      <w:r w:rsidR="00DF0A8C"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CSS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JavaScript</w:t>
      </w:r>
      <w:r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Vue 3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Bootstrap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Node JS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Mongo DB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C# </w:t>
      </w:r>
      <w:r w:rsidRPr="000E1246">
        <w:rPr>
          <w:sz w:val="20"/>
          <w:szCs w:val="20"/>
        </w:rPr>
        <w:t>•</w:t>
      </w:r>
      <w:r w:rsidR="00C72093" w:rsidRPr="000E1246">
        <w:rPr>
          <w:sz w:val="20"/>
          <w:szCs w:val="20"/>
        </w:rPr>
        <w:t xml:space="preserve"> SQL</w:t>
      </w:r>
      <w:r w:rsidR="00DF0A8C" w:rsidRPr="000E1246">
        <w:rPr>
          <w:sz w:val="20"/>
          <w:szCs w:val="20"/>
        </w:rPr>
        <w:t xml:space="preserve"> </w:t>
      </w:r>
      <w:r w:rsidRPr="000E1246">
        <w:rPr>
          <w:sz w:val="20"/>
          <w:szCs w:val="20"/>
        </w:rPr>
        <w:t>•</w:t>
      </w:r>
      <w:r w:rsidR="00A71D6E" w:rsidRPr="000E1246">
        <w:rPr>
          <w:sz w:val="20"/>
          <w:szCs w:val="20"/>
        </w:rPr>
        <w:t xml:space="preserve"> MVC </w:t>
      </w:r>
      <w:r w:rsidRPr="000E1246">
        <w:rPr>
          <w:sz w:val="20"/>
          <w:szCs w:val="20"/>
        </w:rPr>
        <w:t>•</w:t>
      </w:r>
      <w:r w:rsidR="00A71D6E" w:rsidRPr="000E1246">
        <w:rPr>
          <w:sz w:val="20"/>
          <w:szCs w:val="20"/>
        </w:rPr>
        <w:t xml:space="preserve"> Scrum</w:t>
      </w:r>
    </w:p>
    <w:sdt>
      <w:sdtPr>
        <w:rPr>
          <w:sz w:val="24"/>
          <w:szCs w:val="28"/>
        </w:rPr>
        <w:alias w:val="Experience:"/>
        <w:tag w:val="Experience:"/>
        <w:id w:val="171684534"/>
        <w:placeholder>
          <w:docPart w:val="D285BCFF33FA44558AE5C6EE056F6370"/>
        </w:placeholder>
        <w:temporary/>
        <w:showingPlcHdr/>
        <w15:appearance w15:val="hidden"/>
      </w:sdtPr>
      <w:sdtEndPr/>
      <w:sdtContent>
        <w:p w14:paraId="516BDC16" w14:textId="53303AE0" w:rsidR="00DE49AE" w:rsidRPr="000E1246" w:rsidRDefault="00DE49AE" w:rsidP="000E1246">
          <w:pPr>
            <w:pStyle w:val="Heading1"/>
            <w:rPr>
              <w:sz w:val="24"/>
              <w:szCs w:val="28"/>
            </w:rPr>
          </w:pPr>
          <w:r w:rsidRPr="000E1246">
            <w:rPr>
              <w:sz w:val="22"/>
              <w:szCs w:val="22"/>
            </w:rPr>
            <w:t>Experience</w:t>
          </w:r>
        </w:p>
      </w:sdtContent>
    </w:sdt>
    <w:p w14:paraId="31E70984" w14:textId="3B2FD41A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Web development student | CodeWorks | February 2021 – April 2021</w:t>
      </w:r>
    </w:p>
    <w:p w14:paraId="01CBAE1B" w14:textId="328B8C5C" w:rsidR="000D164F" w:rsidRDefault="000D164F" w:rsidP="000E1246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Built applications with</w:t>
      </w:r>
      <w:r w:rsidR="00DE49AE" w:rsidRPr="000E1246">
        <w:rPr>
          <w:sz w:val="20"/>
          <w:szCs w:val="20"/>
        </w:rPr>
        <w:t xml:space="preserve"> many skills such as Bootstrap, Node JS, MongoDB, Vue 3, </w:t>
      </w:r>
      <w:r>
        <w:rPr>
          <w:sz w:val="20"/>
          <w:szCs w:val="20"/>
        </w:rPr>
        <w:t>C#, SQL, MVC, and Scrum.</w:t>
      </w:r>
    </w:p>
    <w:p w14:paraId="5B48637F" w14:textId="1385744F" w:rsidR="00DE49AE" w:rsidRPr="000E1246" w:rsidRDefault="00DE49AE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a bug log using Bootstrap, Vue 3, Node JS, and MongoDB.</w:t>
      </w:r>
    </w:p>
    <w:p w14:paraId="0764D869" w14:textId="552BFC58" w:rsidR="00DE49AE" w:rsidRPr="000E1246" w:rsidRDefault="00DE49AE" w:rsidP="000D164F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Developed a Kanban-style app using Bootstrap, Vue3, C#, and SQL.</w:t>
      </w:r>
    </w:p>
    <w:p w14:paraId="20393298" w14:textId="6DD17159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Data collector | Retail data | 2020 – January 2021</w:t>
      </w:r>
    </w:p>
    <w:p w14:paraId="2B82AC5C" w14:textId="55EF5805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Responsible for collecting and transmitting data gathered from designated retail stores</w:t>
      </w:r>
      <w:r w:rsidRPr="000E1246">
        <w:rPr>
          <w:sz w:val="20"/>
          <w:szCs w:val="20"/>
        </w:rPr>
        <w:t>.</w:t>
      </w:r>
    </w:p>
    <w:p w14:paraId="7EAC5C39" w14:textId="4204B5AB" w:rsidR="00DE49AE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Responsible for meeting defined standards of work volume, quality, accuracy, completeness, and timeliness.</w:t>
      </w:r>
    </w:p>
    <w:p w14:paraId="563F93B0" w14:textId="0E1B965A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programming intern | Nerdy dragon | 2017 - 2018</w:t>
      </w:r>
    </w:p>
    <w:p w14:paraId="6BEF4CFF" w14:textId="590B2726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Designed and modeled databases</w:t>
      </w:r>
    </w:p>
    <w:p w14:paraId="01452F98" w14:textId="357EB5A4" w:rsidR="00DE49AE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Developed a Tic Tac Toe Android app</w:t>
      </w:r>
    </w:p>
    <w:p w14:paraId="45A04084" w14:textId="500369A4" w:rsidR="00DE49AE" w:rsidRPr="000E1246" w:rsidRDefault="00DE49AE" w:rsidP="000E1246">
      <w:pPr>
        <w:pStyle w:val="Heading2"/>
        <w:rPr>
          <w:sz w:val="20"/>
          <w:szCs w:val="22"/>
        </w:rPr>
      </w:pPr>
      <w:r w:rsidRPr="000E1246">
        <w:rPr>
          <w:sz w:val="20"/>
          <w:szCs w:val="22"/>
        </w:rPr>
        <w:t>Web development intern | Meridian Technical Charter High SChool | 2017 – 2018</w:t>
      </w:r>
    </w:p>
    <w:p w14:paraId="48E95469" w14:textId="77777777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Maintained and updated the functionality and accessibility of the school's WordPress website</w:t>
      </w:r>
    </w:p>
    <w:p w14:paraId="3A5818C9" w14:textId="7C2D5F24" w:rsidR="00B06D4C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a sign-in/out form webpage using google forms, HTML, and CSS</w:t>
      </w:r>
    </w:p>
    <w:p w14:paraId="25338C76" w14:textId="09DD770C" w:rsidR="00DE49AE" w:rsidRPr="000E1246" w:rsidRDefault="00B06D4C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Created, tested, and restored backups of the school's MySQL server</w:t>
      </w:r>
    </w:p>
    <w:p w14:paraId="6F2FAA65" w14:textId="77777777" w:rsidR="00B06D4C" w:rsidRPr="000E1246" w:rsidRDefault="00B06D4C" w:rsidP="000E1246">
      <w:pPr>
        <w:pStyle w:val="Heading1"/>
        <w:rPr>
          <w:sz w:val="24"/>
          <w:szCs w:val="28"/>
        </w:rPr>
      </w:pPr>
      <w:r w:rsidRPr="000E1246">
        <w:rPr>
          <w:sz w:val="24"/>
          <w:szCs w:val="28"/>
        </w:rPr>
        <w:t>Education</w:t>
      </w:r>
    </w:p>
    <w:p w14:paraId="128502AC" w14:textId="6E08D576" w:rsidR="00B06D4C" w:rsidRPr="000E1246" w:rsidRDefault="00B06D4C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Certificate of completion</w:t>
      </w:r>
      <w:r w:rsidR="000E1246" w:rsidRPr="000E1246">
        <w:rPr>
          <w:sz w:val="20"/>
          <w:szCs w:val="20"/>
        </w:rPr>
        <w:t xml:space="preserve"> – Full Stack Web Application Development</w:t>
      </w:r>
      <w:r w:rsidRPr="000E1246">
        <w:rPr>
          <w:sz w:val="20"/>
          <w:szCs w:val="20"/>
        </w:rPr>
        <w:t xml:space="preserve"> – Boise CodeWorks</w:t>
      </w:r>
    </w:p>
    <w:p w14:paraId="11960DB8" w14:textId="3D5B96D3" w:rsidR="00B06D4C" w:rsidRPr="000E1246" w:rsidRDefault="00B06D4C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Some College – Games Interactive Media and Mobile – Boise State University</w:t>
      </w:r>
    </w:p>
    <w:p w14:paraId="7DB5EDA5" w14:textId="365AB450" w:rsidR="00B06D4C" w:rsidRPr="000E1246" w:rsidRDefault="00B06D4C" w:rsidP="000E1246">
      <w:pPr>
        <w:contextualSpacing/>
        <w:rPr>
          <w:sz w:val="20"/>
          <w:szCs w:val="20"/>
        </w:rPr>
      </w:pPr>
      <w:r w:rsidRPr="000E1246">
        <w:rPr>
          <w:sz w:val="20"/>
          <w:szCs w:val="20"/>
        </w:rPr>
        <w:t>Alumni</w:t>
      </w:r>
      <w:r w:rsidR="000E1246" w:rsidRPr="000E1246">
        <w:rPr>
          <w:sz w:val="20"/>
          <w:szCs w:val="20"/>
        </w:rPr>
        <w:t xml:space="preserve"> – Web Design and Development</w:t>
      </w:r>
      <w:r w:rsidRPr="000E1246">
        <w:rPr>
          <w:sz w:val="20"/>
          <w:szCs w:val="20"/>
        </w:rPr>
        <w:t xml:space="preserve"> – Meridian Technical Charter High School</w:t>
      </w:r>
    </w:p>
    <w:p w14:paraId="3D228DB0" w14:textId="17B1A0DB" w:rsidR="006270A9" w:rsidRPr="000E1246" w:rsidRDefault="005F7CB6" w:rsidP="000E1246">
      <w:pPr>
        <w:pStyle w:val="Heading1"/>
        <w:rPr>
          <w:sz w:val="24"/>
          <w:szCs w:val="28"/>
        </w:rPr>
      </w:pPr>
      <w:r w:rsidRPr="000E1246">
        <w:rPr>
          <w:sz w:val="24"/>
          <w:szCs w:val="28"/>
        </w:rPr>
        <w:t>Applications</w:t>
      </w:r>
    </w:p>
    <w:p w14:paraId="71A27266" w14:textId="26410DE9" w:rsidR="006270A9" w:rsidRPr="000E1246" w:rsidRDefault="005F7CB6" w:rsidP="000E1246">
      <w:pPr>
        <w:pStyle w:val="Heading2"/>
        <w:rPr>
          <w:sz w:val="20"/>
          <w:szCs w:val="20"/>
        </w:rPr>
      </w:pPr>
      <w:r w:rsidRPr="000E1246">
        <w:rPr>
          <w:sz w:val="20"/>
          <w:szCs w:val="20"/>
        </w:rPr>
        <w:t>Prompetition</w:t>
      </w:r>
    </w:p>
    <w:p w14:paraId="000BAE9E" w14:textId="41D4068B" w:rsidR="006270A9" w:rsidRPr="000E1246" w:rsidRDefault="0096335E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A competitive creative writing web application. Designed and built by a team of 3 developers.</w:t>
      </w:r>
    </w:p>
    <w:p w14:paraId="7E0BE6AC" w14:textId="2B591C3A" w:rsidR="000E1246" w:rsidRPr="000E1246" w:rsidRDefault="000E124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using HTML, CSS, Bootstrap, JavaScript, Vue 3, Node JS, and Mongo DB.</w:t>
      </w:r>
    </w:p>
    <w:p w14:paraId="149CA095" w14:textId="568F73A3" w:rsidR="000E1246" w:rsidRDefault="000E124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I created the wireframes and mockups of the website and did some work on the front and back ends.</w:t>
      </w:r>
    </w:p>
    <w:p w14:paraId="585420C9" w14:textId="638025D5" w:rsidR="005F52DE" w:rsidRPr="000E1246" w:rsidRDefault="005F52DE" w:rsidP="000E1246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 worked together on brainstorming the original ideas, and through discussion finding the solution that everyone was passionate about.</w:t>
      </w:r>
    </w:p>
    <w:p w14:paraId="5B3684BD" w14:textId="1CAA50B0" w:rsidR="006270A9" w:rsidRPr="000E1246" w:rsidRDefault="00BE1282" w:rsidP="000E1246">
      <w:pPr>
        <w:pStyle w:val="Heading2"/>
        <w:rPr>
          <w:sz w:val="20"/>
          <w:szCs w:val="20"/>
        </w:rPr>
      </w:pPr>
      <w:r w:rsidRPr="000E1246">
        <w:rPr>
          <w:sz w:val="20"/>
          <w:szCs w:val="20"/>
        </w:rPr>
        <w:t>Step ramp estimation tool</w:t>
      </w:r>
    </w:p>
    <w:p w14:paraId="2A1ED88A" w14:textId="1CDD94A1" w:rsidR="00F24202" w:rsidRPr="000E1246" w:rsidRDefault="0073189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 xml:space="preserve">Coded a tool for visually estimating the slope of a Step Ramp given a truck’s bed height, as well as recommending one of the two available models of the Step Ramp. </w:t>
      </w:r>
    </w:p>
    <w:p w14:paraId="7B9BB795" w14:textId="59117B3C" w:rsidR="000E1246" w:rsidRPr="000E1246" w:rsidRDefault="000E1246" w:rsidP="000E1246">
      <w:pPr>
        <w:pStyle w:val="ListBullet"/>
        <w:spacing w:line="240" w:lineRule="auto"/>
        <w:rPr>
          <w:sz w:val="20"/>
          <w:szCs w:val="20"/>
        </w:rPr>
      </w:pPr>
      <w:r w:rsidRPr="000E1246">
        <w:rPr>
          <w:sz w:val="20"/>
          <w:szCs w:val="20"/>
        </w:rPr>
        <w:t>Created using HTML, CSS, and JavaScript.</w:t>
      </w:r>
    </w:p>
    <w:sectPr w:rsidR="000E1246" w:rsidRPr="000E1246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D335" w14:textId="77777777" w:rsidR="00DF68EE" w:rsidRDefault="00DF68EE">
      <w:pPr>
        <w:spacing w:after="0"/>
      </w:pPr>
      <w:r>
        <w:separator/>
      </w:r>
    </w:p>
  </w:endnote>
  <w:endnote w:type="continuationSeparator" w:id="0">
    <w:p w14:paraId="0F7868AF" w14:textId="77777777" w:rsidR="00DF68EE" w:rsidRDefault="00DF68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52F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6251" w14:textId="77777777" w:rsidR="00DF68EE" w:rsidRDefault="00DF68EE">
      <w:pPr>
        <w:spacing w:after="0"/>
      </w:pPr>
      <w:r>
        <w:separator/>
      </w:r>
    </w:p>
  </w:footnote>
  <w:footnote w:type="continuationSeparator" w:id="0">
    <w:p w14:paraId="619D06DF" w14:textId="77777777" w:rsidR="00DF68EE" w:rsidRDefault="00DF68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F8608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E"/>
    <w:rsid w:val="000A4F59"/>
    <w:rsid w:val="000D164F"/>
    <w:rsid w:val="000E1246"/>
    <w:rsid w:val="000F0C97"/>
    <w:rsid w:val="00141A4C"/>
    <w:rsid w:val="001B29CF"/>
    <w:rsid w:val="0028220F"/>
    <w:rsid w:val="002E6638"/>
    <w:rsid w:val="00356C14"/>
    <w:rsid w:val="005F52DE"/>
    <w:rsid w:val="005F7CB6"/>
    <w:rsid w:val="00617B26"/>
    <w:rsid w:val="006270A9"/>
    <w:rsid w:val="00675956"/>
    <w:rsid w:val="00681034"/>
    <w:rsid w:val="00731896"/>
    <w:rsid w:val="00816216"/>
    <w:rsid w:val="0087734B"/>
    <w:rsid w:val="0096335E"/>
    <w:rsid w:val="009D5933"/>
    <w:rsid w:val="00A71D6E"/>
    <w:rsid w:val="00B06D4C"/>
    <w:rsid w:val="00BA3898"/>
    <w:rsid w:val="00BD768D"/>
    <w:rsid w:val="00BE1282"/>
    <w:rsid w:val="00C61F8E"/>
    <w:rsid w:val="00C72093"/>
    <w:rsid w:val="00D67EB6"/>
    <w:rsid w:val="00DE49AE"/>
    <w:rsid w:val="00DF0A8C"/>
    <w:rsid w:val="00DF68EE"/>
    <w:rsid w:val="00E83E4B"/>
    <w:rsid w:val="00F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4E3F"/>
  <w15:chartTrackingRefBased/>
  <w15:docId w15:val="{6EDE695E-C60F-4F92-A83F-68F3712C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318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F0A8C"/>
    <w:pPr>
      <w:ind w:left="720"/>
      <w:contextualSpacing/>
    </w:pPr>
  </w:style>
  <w:style w:type="table" w:styleId="TableGrid">
    <w:name w:val="Table Grid"/>
    <w:basedOn w:val="TableNormal"/>
    <w:uiPriority w:val="39"/>
    <w:rsid w:val="00DF0A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MQuam.GitHub.io/Landing-Pag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MQu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o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85BCFF33FA44558AE5C6EE056F6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067B-2253-4FAB-AD11-395222E8337F}"/>
      </w:docPartPr>
      <w:docPartBody>
        <w:p w:rsidR="00C64CAB" w:rsidRDefault="00731F3F" w:rsidP="00731F3F">
          <w:pPr>
            <w:pStyle w:val="D285BCFF33FA44558AE5C6EE056F637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F"/>
    <w:rsid w:val="002D11DF"/>
    <w:rsid w:val="00545FDA"/>
    <w:rsid w:val="00731F3F"/>
    <w:rsid w:val="00C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5BCFF33FA44558AE5C6EE056F6370">
    <w:name w:val="D285BCFF33FA44558AE5C6EE056F6370"/>
    <w:rsid w:val="00731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196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Quam</dc:creator>
  <cp:keywords/>
  <cp:lastModifiedBy>Nathan Quam</cp:lastModifiedBy>
  <cp:revision>3</cp:revision>
  <dcterms:created xsi:type="dcterms:W3CDTF">2021-09-09T21:14:00Z</dcterms:created>
  <dcterms:modified xsi:type="dcterms:W3CDTF">2021-09-13T22:19:00Z</dcterms:modified>
  <cp:version/>
</cp:coreProperties>
</file>